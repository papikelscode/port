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Resume Name"/>
        <w:tag w:val="Resume Name"/>
        <w:id w:val="-924265653"/>
        <w:placeholder>
          <w:docPart w:val="77AF47CADA5A45CCB1ACE27318031397"/>
        </w:placeholder>
        <w:docPartList>
          <w:docPartGallery w:val="Quick Parts"/>
          <w:docPartCategory w:val=" Resume Name"/>
        </w:docPartList>
      </w:sdtPr>
      <w:sdtEndPr/>
      <w:sdtContent>
        <w:p w:rsidR="00376F9F" w:rsidRPr="0099282F" w:rsidRDefault="000B2037" w:rsidP="0099282F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IBEH KELECHI KELVIN</w:t>
          </w:r>
        </w:p>
        <w:p w:rsidR="00376F9F" w:rsidRDefault="000B2037">
          <w:pPr>
            <w:pStyle w:val="PersonalName"/>
          </w:pPr>
          <w:r>
            <w:t>09037066684</w:t>
          </w:r>
        </w:p>
        <w:sdt>
          <w:sdtPr>
            <w:alias w:val="E-mail Address"/>
            <w:tag w:val=""/>
            <w:id w:val="527535243"/>
            <w:placeholder>
              <w:docPart w:val="20B83DBB9B6D4D6D86429D7C5B56FC33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376F9F" w:rsidRDefault="000B2037">
              <w:pPr>
                <w:pStyle w:val="SenderAddress"/>
              </w:pPr>
              <w:r>
                <w:t>Kelvinibeh3</w:t>
              </w:r>
              <w:r w:rsidR="0099282F">
                <w:t>@gmail.com</w:t>
              </w:r>
            </w:p>
          </w:sdtContent>
        </w:sdt>
        <w:sdt>
          <w:sdtPr>
            <w:rPr>
              <w:sz w:val="24"/>
              <w:szCs w:val="24"/>
            </w:rPr>
            <w:alias w:val="Address"/>
            <w:tag w:val=""/>
            <w:id w:val="539556739"/>
            <w:placeholder>
              <w:docPart w:val="DA05D9A3D48643D2AC65B472CC6D4472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376F9F" w:rsidRPr="0099282F" w:rsidRDefault="000B2037">
              <w:pPr>
                <w:pStyle w:val="SenderAddress"/>
              </w:pPr>
              <w:r>
                <w:rPr>
                  <w:sz w:val="24"/>
                  <w:szCs w:val="24"/>
                </w:rPr>
                <w:t xml:space="preserve">NO. 17 PHASE FOUR </w:t>
              </w:r>
              <w:r w:rsidR="0099282F" w:rsidRPr="0099282F">
                <w:rPr>
                  <w:sz w:val="24"/>
                  <w:szCs w:val="24"/>
                </w:rPr>
                <w:t>NEW NYANYA, KARU NASARAWA STATE.</w:t>
              </w:r>
            </w:p>
          </w:sdtContent>
        </w:sdt>
        <w:p w:rsidR="00376F9F" w:rsidRDefault="00376F9F">
          <w:pPr>
            <w:pStyle w:val="SenderAddress"/>
          </w:pPr>
        </w:p>
        <w:p w:rsidR="00376F9F" w:rsidRDefault="00A34364"/>
      </w:sdtContent>
    </w:sdt>
    <w:p w:rsidR="00376F9F" w:rsidRDefault="001A77FE">
      <w:pPr>
        <w:pStyle w:val="SectionHeading"/>
      </w:pPr>
      <w:r>
        <w:t>Objectives</w:t>
      </w:r>
    </w:p>
    <w:p w:rsidR="0099282F" w:rsidRDefault="0099282F" w:rsidP="0099282F">
      <w:pPr>
        <w:rPr>
          <w:b/>
          <w:sz w:val="28"/>
          <w:szCs w:val="28"/>
        </w:rPr>
      </w:pPr>
      <w:r w:rsidRPr="00E54AE6">
        <w:rPr>
          <w:b/>
          <w:sz w:val="28"/>
          <w:szCs w:val="28"/>
        </w:rPr>
        <w:t>Accountability and integrity to obtain the height of my career by being part of the management team vide, maximizing my potential towards the achievement of organization goals and objectives.</w:t>
      </w:r>
    </w:p>
    <w:p w:rsidR="0099282F" w:rsidRDefault="0099282F" w:rsidP="0099282F">
      <w:pPr>
        <w:rPr>
          <w:b/>
          <w:sz w:val="28"/>
          <w:szCs w:val="28"/>
        </w:rPr>
      </w:pPr>
      <w:r w:rsidRPr="00E54AE6">
        <w:rPr>
          <w:b/>
          <w:sz w:val="28"/>
          <w:szCs w:val="28"/>
        </w:rPr>
        <w:t>PERSONAL DATA:</w:t>
      </w:r>
    </w:p>
    <w:p w:rsidR="0099282F" w:rsidRDefault="000B2037" w:rsidP="0099282F">
      <w:pPr>
        <w:rPr>
          <w:b/>
          <w:sz w:val="28"/>
          <w:szCs w:val="28"/>
        </w:rPr>
      </w:pPr>
      <w:r>
        <w:rPr>
          <w:sz w:val="28"/>
          <w:szCs w:val="28"/>
        </w:rPr>
        <w:t>Date of Birth: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</w:t>
      </w:r>
      <w:r>
        <w:rPr>
          <w:sz w:val="28"/>
          <w:szCs w:val="28"/>
          <w:vertAlign w:val="superscript"/>
        </w:rPr>
        <w:t xml:space="preserve">th </w:t>
      </w:r>
      <w:r>
        <w:rPr>
          <w:sz w:val="28"/>
          <w:szCs w:val="28"/>
        </w:rPr>
        <w:t>march,</w:t>
      </w:r>
      <w:r w:rsidR="0099282F">
        <w:rPr>
          <w:sz w:val="28"/>
          <w:szCs w:val="28"/>
        </w:rPr>
        <w:t xml:space="preserve"> 2000</w:t>
      </w:r>
      <w:r w:rsidR="0099282F" w:rsidRPr="00E54AE6">
        <w:rPr>
          <w:sz w:val="28"/>
          <w:szCs w:val="28"/>
        </w:rPr>
        <w:br/>
        <w:t>Marital Status:</w:t>
      </w:r>
      <w:r w:rsidR="0099282F" w:rsidRPr="00E54AE6">
        <w:rPr>
          <w:sz w:val="28"/>
          <w:szCs w:val="28"/>
        </w:rPr>
        <w:tab/>
      </w:r>
      <w:r w:rsidR="0099282F" w:rsidRPr="00E54AE6">
        <w:rPr>
          <w:sz w:val="28"/>
          <w:szCs w:val="28"/>
        </w:rPr>
        <w:tab/>
      </w:r>
      <w:r w:rsidR="0099282F" w:rsidRPr="00E54AE6">
        <w:rPr>
          <w:sz w:val="28"/>
          <w:szCs w:val="28"/>
        </w:rPr>
        <w:tab/>
      </w:r>
      <w:r w:rsidR="0099282F" w:rsidRPr="00E54AE6">
        <w:rPr>
          <w:sz w:val="28"/>
          <w:szCs w:val="28"/>
        </w:rPr>
        <w:tab/>
      </w:r>
      <w:r w:rsidR="0099282F" w:rsidRPr="00E54AE6">
        <w:rPr>
          <w:sz w:val="28"/>
          <w:szCs w:val="28"/>
        </w:rPr>
        <w:tab/>
        <w:t>Single</w:t>
      </w:r>
      <w:r w:rsidR="0099282F" w:rsidRPr="00E54AE6">
        <w:rPr>
          <w:sz w:val="28"/>
          <w:szCs w:val="28"/>
        </w:rPr>
        <w:br/>
        <w:t>Nationality:</w:t>
      </w:r>
      <w:r w:rsidR="0099282F" w:rsidRPr="00E54AE6">
        <w:rPr>
          <w:sz w:val="28"/>
          <w:szCs w:val="28"/>
        </w:rPr>
        <w:tab/>
      </w:r>
      <w:r w:rsidR="0099282F" w:rsidRPr="00E54AE6">
        <w:rPr>
          <w:sz w:val="28"/>
          <w:szCs w:val="28"/>
        </w:rPr>
        <w:tab/>
      </w:r>
      <w:r w:rsidR="0099282F" w:rsidRPr="00E54AE6">
        <w:rPr>
          <w:sz w:val="28"/>
          <w:szCs w:val="28"/>
        </w:rPr>
        <w:tab/>
      </w:r>
      <w:r w:rsidR="0099282F" w:rsidRPr="00E54AE6">
        <w:rPr>
          <w:sz w:val="28"/>
          <w:szCs w:val="28"/>
        </w:rPr>
        <w:tab/>
      </w:r>
      <w:r w:rsidR="0099282F" w:rsidRPr="00E54AE6">
        <w:rPr>
          <w:sz w:val="28"/>
          <w:szCs w:val="28"/>
        </w:rPr>
        <w:tab/>
      </w:r>
      <w:r w:rsidR="0099282F" w:rsidRPr="00E54AE6">
        <w:rPr>
          <w:sz w:val="28"/>
          <w:szCs w:val="28"/>
        </w:rPr>
        <w:tab/>
        <w:t>Nig</w:t>
      </w:r>
      <w:r>
        <w:rPr>
          <w:sz w:val="28"/>
          <w:szCs w:val="28"/>
        </w:rPr>
        <w:t>erian</w:t>
      </w:r>
      <w:r>
        <w:rPr>
          <w:sz w:val="28"/>
          <w:szCs w:val="28"/>
        </w:rPr>
        <w:br/>
        <w:t>State of Origin: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Abia</w:t>
      </w:r>
      <w:proofErr w:type="spellEnd"/>
      <w:r>
        <w:rPr>
          <w:sz w:val="28"/>
          <w:szCs w:val="28"/>
        </w:rPr>
        <w:br/>
        <w:t>Local Government Area: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umahia</w:t>
      </w:r>
      <w:proofErr w:type="spellEnd"/>
      <w:r w:rsidR="0099282F">
        <w:rPr>
          <w:sz w:val="28"/>
          <w:szCs w:val="28"/>
        </w:rPr>
        <w:br/>
        <w:t>Place of Birth:</w:t>
      </w:r>
      <w:r w:rsidR="0099282F">
        <w:rPr>
          <w:sz w:val="28"/>
          <w:szCs w:val="28"/>
        </w:rPr>
        <w:tab/>
      </w:r>
      <w:r w:rsidR="0099282F">
        <w:rPr>
          <w:sz w:val="28"/>
          <w:szCs w:val="28"/>
        </w:rPr>
        <w:tab/>
      </w:r>
      <w:r w:rsidR="0099282F">
        <w:rPr>
          <w:sz w:val="28"/>
          <w:szCs w:val="28"/>
        </w:rPr>
        <w:tab/>
      </w:r>
      <w:r w:rsidR="0099282F">
        <w:rPr>
          <w:sz w:val="28"/>
          <w:szCs w:val="28"/>
        </w:rPr>
        <w:tab/>
      </w:r>
      <w:r w:rsidR="0099282F">
        <w:rPr>
          <w:sz w:val="28"/>
          <w:szCs w:val="28"/>
        </w:rPr>
        <w:tab/>
        <w:t xml:space="preserve">Lagos </w:t>
      </w:r>
      <w:r w:rsidR="0099282F" w:rsidRPr="00E54AE6">
        <w:rPr>
          <w:sz w:val="28"/>
          <w:szCs w:val="28"/>
        </w:rPr>
        <w:t>State</w:t>
      </w:r>
      <w:r w:rsidR="0099282F" w:rsidRPr="00E54AE6">
        <w:rPr>
          <w:sz w:val="28"/>
          <w:szCs w:val="28"/>
        </w:rPr>
        <w:br/>
        <w:t>Lang</w:t>
      </w:r>
      <w:r>
        <w:rPr>
          <w:sz w:val="28"/>
          <w:szCs w:val="28"/>
        </w:rPr>
        <w:t>uage Spoken: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English, </w:t>
      </w:r>
      <w:proofErr w:type="spellStart"/>
      <w:r>
        <w:rPr>
          <w:sz w:val="28"/>
          <w:szCs w:val="28"/>
        </w:rPr>
        <w:t>igbo</w:t>
      </w:r>
      <w:proofErr w:type="spellEnd"/>
      <w:r>
        <w:rPr>
          <w:sz w:val="28"/>
          <w:szCs w:val="28"/>
        </w:rPr>
        <w:t xml:space="preserve"> and pidgin</w:t>
      </w:r>
    </w:p>
    <w:p w:rsidR="00376F9F" w:rsidRDefault="00376F9F"/>
    <w:p w:rsidR="00376F9F" w:rsidRPr="0099282F" w:rsidRDefault="001A77FE">
      <w:pPr>
        <w:pStyle w:val="SectionHeading"/>
        <w:rPr>
          <w:sz w:val="28"/>
        </w:rPr>
      </w:pPr>
      <w:r w:rsidRPr="0099282F">
        <w:rPr>
          <w:sz w:val="28"/>
        </w:rPr>
        <w:t>Education</w:t>
      </w:r>
    </w:p>
    <w:p w:rsidR="000B2037" w:rsidRDefault="000B2037" w:rsidP="000B2037">
      <w:pPr>
        <w:pStyle w:val="Subsection"/>
        <w:rPr>
          <w:b/>
          <w:color w:val="2F2B20" w:themeColor="text1"/>
          <w:sz w:val="28"/>
          <w:szCs w:val="28"/>
        </w:rPr>
      </w:pPr>
      <w:r>
        <w:rPr>
          <w:b/>
          <w:color w:val="2F2B20" w:themeColor="text1"/>
          <w:sz w:val="28"/>
          <w:szCs w:val="28"/>
        </w:rPr>
        <w:t>Bill Clinton primary school</w:t>
      </w:r>
    </w:p>
    <w:p w:rsidR="00376F9F" w:rsidRPr="0099282F" w:rsidRDefault="0099282F" w:rsidP="000B2037">
      <w:pPr>
        <w:pStyle w:val="Subsection"/>
        <w:rPr>
          <w:rStyle w:val="IntenseEmphasis"/>
          <w:sz w:val="28"/>
          <w:szCs w:val="28"/>
        </w:rPr>
      </w:pPr>
      <w:r w:rsidRPr="0099282F">
        <w:rPr>
          <w:b/>
          <w:i/>
          <w:iCs/>
          <w:sz w:val="28"/>
          <w:szCs w:val="28"/>
        </w:rPr>
        <w:t>2005-2011</w:t>
      </w:r>
      <w:r w:rsidR="001A77FE" w:rsidRPr="0099282F">
        <w:rPr>
          <w:sz w:val="28"/>
          <w:szCs w:val="28"/>
        </w:rPr>
        <w:t xml:space="preserve">| </w:t>
      </w:r>
      <w:r w:rsidRPr="0099282F">
        <w:rPr>
          <w:sz w:val="28"/>
          <w:szCs w:val="28"/>
        </w:rPr>
        <w:t>primary school certificate</w:t>
      </w:r>
    </w:p>
    <w:p w:rsidR="00376F9F" w:rsidRPr="0099282F" w:rsidRDefault="000B2037">
      <w:pPr>
        <w:pStyle w:val="ListParagraph"/>
        <w:numPr>
          <w:ilvl w:val="0"/>
          <w:numId w:val="4"/>
        </w:numPr>
        <w:spacing w:after="0"/>
        <w:ind w:left="288" w:hanging="288"/>
        <w:rPr>
          <w:b/>
          <w:sz w:val="28"/>
          <w:szCs w:val="28"/>
        </w:rPr>
      </w:pPr>
      <w:r>
        <w:rPr>
          <w:b/>
          <w:sz w:val="28"/>
          <w:szCs w:val="28"/>
        </w:rPr>
        <w:t>Bright way international school</w:t>
      </w:r>
    </w:p>
    <w:p w:rsidR="0099282F" w:rsidRPr="0099282F" w:rsidRDefault="0099282F" w:rsidP="0099282F">
      <w:pPr>
        <w:pStyle w:val="ListParagraph"/>
        <w:spacing w:after="0"/>
        <w:ind w:left="288" w:firstLine="0"/>
        <w:rPr>
          <w:b/>
          <w:color w:val="2F2B20" w:themeColor="text1"/>
          <w:sz w:val="28"/>
          <w:szCs w:val="28"/>
        </w:rPr>
      </w:pPr>
      <w:r w:rsidRPr="0099282F">
        <w:rPr>
          <w:b/>
          <w:color w:val="2F2B20" w:themeColor="text1"/>
          <w:sz w:val="28"/>
          <w:szCs w:val="28"/>
        </w:rPr>
        <w:t>2011-2017</w:t>
      </w:r>
      <w:r w:rsidRPr="0099282F">
        <w:rPr>
          <w:b/>
          <w:color w:val="E4DFA6" w:themeColor="accent3" w:themeTint="99"/>
          <w:sz w:val="28"/>
          <w:szCs w:val="28"/>
        </w:rPr>
        <w:t xml:space="preserve">| </w:t>
      </w:r>
      <w:r w:rsidRPr="0099282F">
        <w:rPr>
          <w:b/>
          <w:color w:val="2F2B20" w:themeColor="text1"/>
          <w:sz w:val="28"/>
          <w:szCs w:val="28"/>
        </w:rPr>
        <w:t>Secondary school certificate</w:t>
      </w:r>
    </w:p>
    <w:p w:rsidR="0099282F" w:rsidRDefault="0099282F" w:rsidP="0099282F">
      <w:pPr>
        <w:pStyle w:val="ListParagraph"/>
        <w:spacing w:after="0"/>
        <w:ind w:left="288" w:firstLine="0"/>
        <w:rPr>
          <w:b/>
          <w:color w:val="2F2B20" w:themeColor="text1"/>
        </w:rPr>
      </w:pPr>
    </w:p>
    <w:p w:rsidR="0099282F" w:rsidRDefault="0099282F" w:rsidP="0099282F">
      <w:pPr>
        <w:rPr>
          <w:b/>
          <w:sz w:val="28"/>
          <w:szCs w:val="28"/>
        </w:rPr>
      </w:pPr>
      <w:r>
        <w:rPr>
          <w:b/>
          <w:sz w:val="28"/>
          <w:szCs w:val="28"/>
        </w:rPr>
        <w:t>ABILITIES:</w:t>
      </w:r>
    </w:p>
    <w:p w:rsidR="0099282F" w:rsidRPr="00E54AE6" w:rsidRDefault="0099282F" w:rsidP="0099282F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E54AE6">
        <w:rPr>
          <w:sz w:val="28"/>
          <w:szCs w:val="28"/>
        </w:rPr>
        <w:t xml:space="preserve">Ability to adhere to core value of an organization </w:t>
      </w:r>
    </w:p>
    <w:p w:rsidR="0099282F" w:rsidRPr="00E54AE6" w:rsidRDefault="0099282F" w:rsidP="0099282F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E54AE6">
        <w:rPr>
          <w:sz w:val="28"/>
          <w:szCs w:val="28"/>
        </w:rPr>
        <w:t>Ability to yield to criticism and adjust to differences in views</w:t>
      </w:r>
    </w:p>
    <w:p w:rsidR="0099282F" w:rsidRPr="00E54AE6" w:rsidRDefault="0099282F" w:rsidP="0099282F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E54AE6">
        <w:rPr>
          <w:sz w:val="28"/>
          <w:szCs w:val="28"/>
        </w:rPr>
        <w:lastRenderedPageBreak/>
        <w:t>Take personal responsibility for own actions for sorting out issues or problems that arises.</w:t>
      </w:r>
    </w:p>
    <w:p w:rsidR="0099282F" w:rsidRDefault="0099282F" w:rsidP="0099282F">
      <w:pPr>
        <w:pStyle w:val="ListParagraph"/>
        <w:spacing w:after="0"/>
        <w:ind w:left="288" w:firstLine="0"/>
        <w:rPr>
          <w:b/>
          <w:color w:val="2F2B20" w:themeColor="text1"/>
        </w:rPr>
      </w:pPr>
    </w:p>
    <w:p w:rsidR="0099282F" w:rsidRDefault="0099282F" w:rsidP="0099282F">
      <w:pPr>
        <w:pStyle w:val="ListParagraph"/>
        <w:jc w:val="both"/>
        <w:rPr>
          <w:b/>
          <w:sz w:val="28"/>
          <w:szCs w:val="28"/>
          <w:u w:val="single"/>
        </w:rPr>
      </w:pPr>
      <w:r w:rsidRPr="00A062F1">
        <w:rPr>
          <w:b/>
          <w:sz w:val="28"/>
          <w:szCs w:val="28"/>
          <w:u w:val="single"/>
        </w:rPr>
        <w:t>HOBBIES</w:t>
      </w:r>
      <w:r>
        <w:rPr>
          <w:b/>
          <w:sz w:val="28"/>
          <w:szCs w:val="28"/>
          <w:u w:val="single"/>
        </w:rPr>
        <w:t>:</w:t>
      </w:r>
    </w:p>
    <w:p w:rsidR="0099282F" w:rsidRPr="005C0D1D" w:rsidRDefault="0099282F" w:rsidP="0099282F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5C0D1D">
        <w:rPr>
          <w:sz w:val="28"/>
          <w:szCs w:val="28"/>
        </w:rPr>
        <w:t>Sport:</w:t>
      </w:r>
      <w:r w:rsidRPr="005C0D1D">
        <w:rPr>
          <w:sz w:val="28"/>
          <w:szCs w:val="28"/>
        </w:rPr>
        <w:tab/>
      </w:r>
      <w:r w:rsidRPr="005C0D1D">
        <w:rPr>
          <w:sz w:val="28"/>
          <w:szCs w:val="28"/>
        </w:rPr>
        <w:tab/>
      </w:r>
      <w:r w:rsidRPr="005C0D1D">
        <w:rPr>
          <w:sz w:val="28"/>
          <w:szCs w:val="28"/>
        </w:rPr>
        <w:tab/>
      </w:r>
      <w:r w:rsidRPr="005C0D1D">
        <w:rPr>
          <w:sz w:val="28"/>
          <w:szCs w:val="28"/>
        </w:rPr>
        <w:tab/>
      </w:r>
      <w:r w:rsidRPr="005C0D1D">
        <w:rPr>
          <w:sz w:val="28"/>
          <w:szCs w:val="28"/>
        </w:rPr>
        <w:tab/>
      </w:r>
      <w:r w:rsidRPr="005C0D1D">
        <w:rPr>
          <w:sz w:val="28"/>
          <w:szCs w:val="28"/>
        </w:rPr>
        <w:tab/>
        <w:t>Football</w:t>
      </w:r>
    </w:p>
    <w:p w:rsidR="0099282F" w:rsidRPr="005C0D1D" w:rsidRDefault="0099282F" w:rsidP="0099282F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5C0D1D">
        <w:rPr>
          <w:sz w:val="28"/>
          <w:szCs w:val="28"/>
        </w:rPr>
        <w:t>Game:</w:t>
      </w:r>
      <w:r w:rsidRPr="005C0D1D">
        <w:rPr>
          <w:sz w:val="28"/>
          <w:szCs w:val="28"/>
        </w:rPr>
        <w:tab/>
      </w:r>
      <w:r w:rsidRPr="005C0D1D">
        <w:rPr>
          <w:sz w:val="28"/>
          <w:szCs w:val="28"/>
        </w:rPr>
        <w:tab/>
      </w:r>
      <w:r w:rsidRPr="005C0D1D">
        <w:rPr>
          <w:sz w:val="28"/>
          <w:szCs w:val="28"/>
        </w:rPr>
        <w:tab/>
      </w:r>
      <w:r w:rsidRPr="005C0D1D">
        <w:rPr>
          <w:sz w:val="28"/>
          <w:szCs w:val="28"/>
        </w:rPr>
        <w:tab/>
      </w:r>
      <w:r w:rsidRPr="005C0D1D">
        <w:rPr>
          <w:sz w:val="28"/>
          <w:szCs w:val="28"/>
        </w:rPr>
        <w:tab/>
        <w:t>Chess</w:t>
      </w:r>
    </w:p>
    <w:p w:rsidR="0099282F" w:rsidRDefault="0099282F" w:rsidP="0099282F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5C0D1D">
        <w:rPr>
          <w:sz w:val="28"/>
          <w:szCs w:val="28"/>
        </w:rPr>
        <w:t>Others:</w:t>
      </w:r>
      <w:r w:rsidRPr="005C0D1D">
        <w:rPr>
          <w:sz w:val="28"/>
          <w:szCs w:val="28"/>
        </w:rPr>
        <w:tab/>
      </w:r>
      <w:r w:rsidRPr="005C0D1D">
        <w:rPr>
          <w:sz w:val="28"/>
          <w:szCs w:val="28"/>
        </w:rPr>
        <w:tab/>
      </w:r>
      <w:r w:rsidRPr="005C0D1D">
        <w:rPr>
          <w:sz w:val="28"/>
          <w:szCs w:val="28"/>
        </w:rPr>
        <w:tab/>
      </w:r>
      <w:r w:rsidRPr="005C0D1D">
        <w:rPr>
          <w:sz w:val="28"/>
          <w:szCs w:val="28"/>
        </w:rPr>
        <w:tab/>
      </w:r>
      <w:r w:rsidRPr="005C0D1D">
        <w:rPr>
          <w:sz w:val="28"/>
          <w:szCs w:val="28"/>
        </w:rPr>
        <w:tab/>
        <w:t>Traveling/Music</w:t>
      </w:r>
    </w:p>
    <w:p w:rsidR="0099282F" w:rsidRDefault="0099282F" w:rsidP="0099282F">
      <w:pPr>
        <w:pStyle w:val="ListParagraph"/>
        <w:spacing w:after="200" w:line="276" w:lineRule="auto"/>
        <w:ind w:left="1440" w:firstLine="0"/>
        <w:jc w:val="both"/>
        <w:rPr>
          <w:sz w:val="28"/>
          <w:szCs w:val="28"/>
        </w:rPr>
      </w:pPr>
    </w:p>
    <w:p w:rsidR="0099282F" w:rsidRDefault="0099282F" w:rsidP="0099282F">
      <w:pPr>
        <w:pStyle w:val="ListParagraph"/>
        <w:spacing w:after="200" w:line="276" w:lineRule="auto"/>
        <w:ind w:left="1440" w:firstLine="0"/>
        <w:jc w:val="both"/>
        <w:rPr>
          <w:sz w:val="28"/>
          <w:szCs w:val="28"/>
        </w:rPr>
      </w:pPr>
    </w:p>
    <w:p w:rsidR="0099282F" w:rsidRDefault="0099282F" w:rsidP="0099282F">
      <w:pPr>
        <w:pStyle w:val="ListParagraph"/>
        <w:ind w:left="0"/>
        <w:jc w:val="both"/>
        <w:rPr>
          <w:b/>
          <w:sz w:val="28"/>
          <w:szCs w:val="28"/>
          <w:u w:val="single"/>
        </w:rPr>
      </w:pPr>
      <w:r w:rsidRPr="005C0D1D">
        <w:rPr>
          <w:b/>
          <w:sz w:val="28"/>
          <w:szCs w:val="28"/>
          <w:u w:val="single"/>
        </w:rPr>
        <w:t>REFEREES:</w:t>
      </w:r>
    </w:p>
    <w:p w:rsidR="0099282F" w:rsidRDefault="0099282F" w:rsidP="0099282F">
      <w:pPr>
        <w:pStyle w:val="ListParagraph"/>
        <w:ind w:left="0"/>
        <w:jc w:val="both"/>
        <w:rPr>
          <w:b/>
          <w:sz w:val="28"/>
          <w:szCs w:val="28"/>
          <w:u w:val="single"/>
        </w:rPr>
      </w:pPr>
    </w:p>
    <w:p w:rsidR="0099282F" w:rsidRDefault="0099282F" w:rsidP="0099282F">
      <w:pPr>
        <w:pStyle w:val="ListParagraph"/>
        <w:ind w:left="0"/>
        <w:jc w:val="both"/>
        <w:rPr>
          <w:b/>
          <w:sz w:val="28"/>
          <w:szCs w:val="28"/>
        </w:rPr>
      </w:pPr>
      <w:r w:rsidRPr="00970551">
        <w:rPr>
          <w:b/>
          <w:sz w:val="28"/>
          <w:szCs w:val="28"/>
        </w:rPr>
        <w:t>Mr</w:t>
      </w:r>
      <w:r w:rsidR="000B2037">
        <w:rPr>
          <w:b/>
          <w:sz w:val="28"/>
          <w:szCs w:val="28"/>
        </w:rPr>
        <w:t xml:space="preserve">s. Edith </w:t>
      </w:r>
      <w:proofErr w:type="spellStart"/>
      <w:r w:rsidR="000B2037">
        <w:rPr>
          <w:b/>
          <w:sz w:val="28"/>
          <w:szCs w:val="28"/>
        </w:rPr>
        <w:t>nwakanma</w:t>
      </w:r>
      <w:proofErr w:type="spellEnd"/>
    </w:p>
    <w:p w:rsidR="0099282F" w:rsidRDefault="000B2037" w:rsidP="000B2037">
      <w:pPr>
        <w:pStyle w:val="ListParagraph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National bureau of statistic</w:t>
      </w:r>
    </w:p>
    <w:p w:rsidR="0099282F" w:rsidRPr="000B2037" w:rsidRDefault="000B2037" w:rsidP="000B2037">
      <w:pPr>
        <w:pStyle w:val="ListParagraph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Abuja.</w:t>
      </w:r>
    </w:p>
    <w:p w:rsidR="0099282F" w:rsidRDefault="000B2037" w:rsidP="0099282F">
      <w:pPr>
        <w:pStyle w:val="ListParagraph"/>
        <w:ind w:left="0"/>
        <w:jc w:val="both"/>
        <w:rPr>
          <w:b/>
          <w:sz w:val="28"/>
          <w:szCs w:val="28"/>
        </w:rPr>
      </w:pPr>
      <w:r>
        <w:rPr>
          <w:rStyle w:val="Hyperlink"/>
          <w:b/>
          <w:sz w:val="28"/>
          <w:szCs w:val="28"/>
        </w:rPr>
        <w:t>Tel:09131230793</w:t>
      </w:r>
    </w:p>
    <w:p w:rsidR="0099282F" w:rsidRDefault="0099282F" w:rsidP="0099282F">
      <w:pPr>
        <w:pStyle w:val="ListParagraph"/>
        <w:ind w:left="0"/>
        <w:jc w:val="both"/>
        <w:rPr>
          <w:b/>
          <w:sz w:val="28"/>
          <w:szCs w:val="28"/>
        </w:rPr>
      </w:pPr>
    </w:p>
    <w:p w:rsidR="0099282F" w:rsidRPr="000B2037" w:rsidRDefault="0099282F" w:rsidP="000B2037">
      <w:pPr>
        <w:jc w:val="both"/>
        <w:rPr>
          <w:b/>
          <w:sz w:val="28"/>
          <w:szCs w:val="28"/>
        </w:rPr>
      </w:pPr>
    </w:p>
    <w:p w:rsidR="0099282F" w:rsidRPr="00970551" w:rsidRDefault="0099282F" w:rsidP="0099282F">
      <w:pPr>
        <w:pStyle w:val="ListParagraph"/>
        <w:ind w:left="0"/>
        <w:jc w:val="both"/>
        <w:rPr>
          <w:b/>
          <w:sz w:val="28"/>
          <w:szCs w:val="28"/>
        </w:rPr>
      </w:pPr>
    </w:p>
    <w:p w:rsidR="0099282F" w:rsidRDefault="0099282F" w:rsidP="0099282F">
      <w:pPr>
        <w:pStyle w:val="ListParagraph"/>
        <w:spacing w:after="200" w:line="276" w:lineRule="auto"/>
        <w:ind w:left="0" w:firstLine="0"/>
        <w:jc w:val="both"/>
        <w:rPr>
          <w:sz w:val="28"/>
          <w:szCs w:val="28"/>
        </w:rPr>
      </w:pPr>
    </w:p>
    <w:p w:rsidR="0099282F" w:rsidRDefault="0099282F" w:rsidP="0099282F">
      <w:pPr>
        <w:pStyle w:val="ListParagraph"/>
        <w:ind w:left="0"/>
        <w:jc w:val="both"/>
        <w:rPr>
          <w:sz w:val="28"/>
          <w:szCs w:val="28"/>
        </w:rPr>
      </w:pPr>
    </w:p>
    <w:p w:rsidR="0099282F" w:rsidRPr="0099282F" w:rsidRDefault="0099282F" w:rsidP="0099282F">
      <w:pPr>
        <w:pStyle w:val="ListParagraph"/>
        <w:spacing w:after="0"/>
        <w:ind w:left="288" w:firstLine="0"/>
        <w:rPr>
          <w:b/>
          <w:color w:val="2F2B20" w:themeColor="text1"/>
        </w:rPr>
      </w:pPr>
    </w:p>
    <w:p w:rsidR="00376F9F" w:rsidRDefault="00376F9F">
      <w:pPr>
        <w:spacing w:after="200" w:line="276" w:lineRule="auto"/>
      </w:pPr>
    </w:p>
    <w:sectPr w:rsidR="00376F9F">
      <w:headerReference w:type="even" r:id="rId10"/>
      <w:footerReference w:type="even" r:id="rId11"/>
      <w:footerReference w:type="default" r:id="rId12"/>
      <w:headerReference w:type="first" r:id="rId13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364" w:rsidRDefault="00A34364">
      <w:pPr>
        <w:spacing w:after="0" w:line="240" w:lineRule="auto"/>
      </w:pPr>
      <w:r>
        <w:separator/>
      </w:r>
    </w:p>
  </w:endnote>
  <w:endnote w:type="continuationSeparator" w:id="0">
    <w:p w:rsidR="00A34364" w:rsidRDefault="00A34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F9F" w:rsidRDefault="001A77F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76F9F" w:rsidRDefault="00376F9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" fillcolor="#675e47 [3215]" stroked="f" strokeweight="2pt">
              <v:textbox>
                <w:txbxContent>
                  <w:p w:rsidR="00376F9F" w:rsidRDefault="00376F9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76F9F" w:rsidRDefault="00376F9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" fillcolor="#a9a57c [3204]" stroked="f" strokeweight="2pt">
              <v:textbox>
                <w:txbxContent>
                  <w:p w:rsidR="00376F9F" w:rsidRDefault="00376F9F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376F9F" w:rsidRDefault="001A77FE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:rsidR="00376F9F" w:rsidRDefault="001A77FE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F9F" w:rsidRDefault="001A77FE"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E660A99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76F9F" w:rsidRDefault="00376F9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" fillcolor="#675e47 [3215]" stroked="f" strokeweight="2pt">
              <v:textbox>
                <w:txbxContent>
                  <w:p w:rsidR="00376F9F" w:rsidRDefault="00376F9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76F9F" w:rsidRDefault="00376F9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AJOTcu&#10;2gAAAAUBAAAPAAAAAAAAAAAAAAAAAGsEAABkcnMvZG93bnJldi54bWxQSwUGAAAAAAQABADzAAAA&#10;cgUAAAAA&#10;" fillcolor="#a9a57c [3204]" stroked="f" strokeweight="2pt">
              <v:textbox>
                <w:txbxContent>
                  <w:p w:rsidR="00376F9F" w:rsidRDefault="00376F9F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376F9F" w:rsidRDefault="001A77FE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376F9F" w:rsidRDefault="001A77FE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364" w:rsidRDefault="00A34364">
      <w:pPr>
        <w:spacing w:after="0" w:line="240" w:lineRule="auto"/>
      </w:pPr>
      <w:r>
        <w:separator/>
      </w:r>
    </w:p>
  </w:footnote>
  <w:footnote w:type="continuationSeparator" w:id="0">
    <w:p w:rsidR="00A34364" w:rsidRDefault="00A34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F9F" w:rsidRDefault="001A77FE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16D8833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6F9F" w:rsidRDefault="001A77FE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" fillcolor="#675e47 [3215]" stroked="f" strokeweight=".5pt">
              <v:textbox style="layout-flow:vertical;mso-layout-flow-alt:bottom-to-top">
                <w:txbxContent>
                  <w:p w:rsidR="00376F9F" w:rsidRDefault="001A77FE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76F9F" w:rsidRDefault="00376F9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" fillcolor="#a9a57c [3204]" stroked="f" strokeweight="2pt">
              <v:textbox>
                <w:txbxContent>
                  <w:p w:rsidR="00376F9F" w:rsidRDefault="00376F9F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76F9F" w:rsidRDefault="00376F9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" fillcolor="#675e47 [3215]" stroked="f" strokeweight="2pt">
              <v:textbox>
                <w:txbxContent>
                  <w:p w:rsidR="00376F9F" w:rsidRDefault="00376F9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F9F" w:rsidRDefault="001A77FE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1D01971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76F9F" w:rsidRDefault="00376F9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" fillcolor="#675e47 [3215]" stroked="f" strokeweight="2pt">
              <v:textbox>
                <w:txbxContent>
                  <w:p w:rsidR="00376F9F" w:rsidRDefault="00376F9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76F9F" w:rsidRDefault="00376F9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CTk3LtoA&#10;AAAFAQAADwAAAAAAAAAAAAAAAABpBAAAZHJzL2Rvd25yZXYueG1sUEsFBgAAAAAEAAQA8wAAAHAF&#10;AAAAAA==&#10;" fillcolor="#a9a57c [3204]" stroked="f" strokeweight="2pt">
              <v:textbox>
                <w:txbxContent>
                  <w:p w:rsidR="00376F9F" w:rsidRDefault="00376F9F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F03B9"/>
    <w:multiLevelType w:val="hybridMultilevel"/>
    <w:tmpl w:val="F4BC95B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6F6469"/>
    <w:multiLevelType w:val="hybridMultilevel"/>
    <w:tmpl w:val="943C5A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removeDateAndTime/>
  <w:doNotDisplayPageBoundaries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2F"/>
    <w:rsid w:val="000B2037"/>
    <w:rsid w:val="001A77FE"/>
    <w:rsid w:val="001B0E2E"/>
    <w:rsid w:val="00376F9F"/>
    <w:rsid w:val="008E2F47"/>
    <w:rsid w:val="0099282F"/>
    <w:rsid w:val="00A3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358C2"/>
  <w15:docId w15:val="{AF8E61A6-71A9-4C99-B90E-8EA71068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character" w:styleId="Hyperlink">
    <w:name w:val="Hyperlink"/>
    <w:basedOn w:val="DefaultParagraphFont"/>
    <w:uiPriority w:val="99"/>
    <w:unhideWhenUsed/>
    <w:rsid w:val="0099282F"/>
    <w:rPr>
      <w:color w:val="D2581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AF47CADA5A45CCB1ACE27318031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765C9-1F76-4E48-8C57-487B75E51354}"/>
      </w:docPartPr>
      <w:docPartBody>
        <w:p w:rsidR="003E35C0" w:rsidRDefault="00EB4760">
          <w:pPr>
            <w:pStyle w:val="77AF47CADA5A45CCB1ACE27318031397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20B83DBB9B6D4D6D86429D7C5B56F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A9FE5-592F-4F5A-9980-E98283136F75}"/>
      </w:docPartPr>
      <w:docPartBody>
        <w:p w:rsidR="003E35C0" w:rsidRDefault="00EB4760">
          <w:pPr>
            <w:pStyle w:val="20B83DBB9B6D4D6D86429D7C5B56FC33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DA05D9A3D48643D2AC65B472CC6D4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819B9-EF5A-4C0E-AD23-82D0787CE4D5}"/>
      </w:docPartPr>
      <w:docPartBody>
        <w:p w:rsidR="003E35C0" w:rsidRDefault="00EB4760">
          <w:pPr>
            <w:pStyle w:val="DA05D9A3D48643D2AC65B472CC6D4472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60"/>
    <w:rsid w:val="003E35C0"/>
    <w:rsid w:val="00743ECD"/>
    <w:rsid w:val="00EB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77AF47CADA5A45CCB1ACE27318031397">
    <w:name w:val="77AF47CADA5A45CCB1ACE27318031397"/>
  </w:style>
  <w:style w:type="paragraph" w:customStyle="1" w:styleId="8E7FDC7FB34D4C998FDAA68DEB985C1A">
    <w:name w:val="8E7FDC7FB34D4C998FDAA68DEB985C1A"/>
  </w:style>
  <w:style w:type="paragraph" w:customStyle="1" w:styleId="76AD73EDA68F4D6B8D090BBE5B380AC5">
    <w:name w:val="76AD73EDA68F4D6B8D090BBE5B380AC5"/>
  </w:style>
  <w:style w:type="paragraph" w:customStyle="1" w:styleId="4DDC45264F724D3084C40CE8973D3EB5">
    <w:name w:val="4DDC45264F724D3084C40CE8973D3EB5"/>
  </w:style>
  <w:style w:type="paragraph" w:customStyle="1" w:styleId="20B83DBB9B6D4D6D86429D7C5B56FC33">
    <w:name w:val="20B83DBB9B6D4D6D86429D7C5B56FC33"/>
  </w:style>
  <w:style w:type="paragraph" w:customStyle="1" w:styleId="DA05D9A3D48643D2AC65B472CC6D4472">
    <w:name w:val="DA05D9A3D48643D2AC65B472CC6D4472"/>
  </w:style>
  <w:style w:type="paragraph" w:customStyle="1" w:styleId="60759C9D6E8845AFAF8AEE7D3CCBF8BD">
    <w:name w:val="60759C9D6E8845AFAF8AEE7D3CCBF8BD"/>
  </w:style>
  <w:style w:type="paragraph" w:customStyle="1" w:styleId="E33C4542CCF646408DE1058E9808B3C0">
    <w:name w:val="E33C4542CCF646408DE1058E9808B3C0"/>
  </w:style>
  <w:style w:type="paragraph" w:customStyle="1" w:styleId="CBB48F5AB2DC4D3FA7A7E161464B55F9">
    <w:name w:val="CBB48F5AB2DC4D3FA7A7E161464B55F9"/>
  </w:style>
  <w:style w:type="paragraph" w:customStyle="1" w:styleId="6B1B7F0EFA904103A4C68CB16B0C86B6">
    <w:name w:val="6B1B7F0EFA904103A4C68CB16B0C86B6"/>
  </w:style>
  <w:style w:type="paragraph" w:customStyle="1" w:styleId="FFAF6D8E7E034404A9E5C22F3D1C83FE">
    <w:name w:val="FFAF6D8E7E034404A9E5C22F3D1C83FE"/>
  </w:style>
  <w:style w:type="paragraph" w:customStyle="1" w:styleId="EC1853FDA753490490CE29992AD9BCF5">
    <w:name w:val="EC1853FDA753490490CE29992AD9BCF5"/>
  </w:style>
  <w:style w:type="paragraph" w:customStyle="1" w:styleId="C47E2BE432094DACBEABFE0B96C3D747">
    <w:name w:val="C47E2BE432094DACBEABFE0B96C3D747"/>
  </w:style>
  <w:style w:type="paragraph" w:customStyle="1" w:styleId="07040D6113E7463B9A83624B156B5182">
    <w:name w:val="07040D6113E7463B9A83624B156B5182"/>
  </w:style>
  <w:style w:type="paragraph" w:customStyle="1" w:styleId="C095EF55B9334A72A893D75C433E79B0">
    <w:name w:val="C095EF55B9334A72A893D75C433E79B0"/>
  </w:style>
  <w:style w:type="paragraph" w:customStyle="1" w:styleId="17036F3F2C2E44D7BF51337ABAC2C131">
    <w:name w:val="17036F3F2C2E44D7BF51337ABAC2C131"/>
  </w:style>
  <w:style w:type="paragraph" w:customStyle="1" w:styleId="7F9D94430E75470E9D76ADE943AE3D25">
    <w:name w:val="7F9D94430E75470E9D76ADE943AE3D25"/>
  </w:style>
  <w:style w:type="paragraph" w:customStyle="1" w:styleId="0BD8ACD83DE74DD58B6DD4E66AB6BE4A">
    <w:name w:val="0BD8ACD83DE74DD58B6DD4E66AB6BE4A"/>
  </w:style>
  <w:style w:type="paragraph" w:customStyle="1" w:styleId="7FB41CFA7F024A6FBCEA0F10CD353513">
    <w:name w:val="7FB41CFA7F024A6FBCEA0F10CD3535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NO. 17 PHASE FOUR NEW NYANYA, KARU NASARAWA STATE.</CompanyAddress>
  <CompanyPhone/>
  <CompanyFax/>
  <CompanyEmail>Kelvinibeh3@gmail.com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FAED521-43A5-41CE-8CFA-A54C03995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0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2021-01-15T21:55:00Z</dcterms:created>
  <dcterms:modified xsi:type="dcterms:W3CDTF">2021-01-15T21:55:00Z</dcterms:modified>
</cp:coreProperties>
</file>